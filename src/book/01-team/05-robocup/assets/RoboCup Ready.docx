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2"/>
        <w:rPr/>
      </w:pPr>
      <w:r>
        <w:drawing>
          <wp:anchor behindDoc="0" distT="0" distB="0" distL="114300" distR="123190" simplePos="0" locked="0" layoutInCell="1" allowOverlap="1" relativeHeight="3">
            <wp:simplePos x="0" y="0"/>
            <wp:positionH relativeFrom="margin">
              <wp:posOffset>-400050</wp:posOffset>
            </wp:positionH>
            <wp:positionV relativeFrom="paragraph">
              <wp:posOffset>-1790700</wp:posOffset>
            </wp:positionV>
            <wp:extent cx="4124325" cy="824865"/>
            <wp:effectExtent l="0" t="0" r="0" b="0"/>
            <wp:wrapNone/>
            <wp:docPr id="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oboCup </w:t>
      </w:r>
      <w:r>
        <w:rPr/>
        <w:t>Ready</w:t>
      </w:r>
      <w:r>
        <w:rPr>
          <w:rStyle w:val="TitleChar"/>
        </w:rPr>
        <w:t xml:space="preserve"> </w:t>
        <w:br/>
      </w:r>
      <w:sdt>
        <w:sdtPr>
          <w:id w:val="296221399"/>
        </w:sdtPr>
        <w:sdtContent>
          <w:r>
            <w:rPr/>
            <w:t>CHECKLIST</w:t>
          </w:r>
          <w:bookmarkStart w:id="0" w:name="_GoBack"/>
          <w:bookmarkEnd w:id="0"/>
        </w:sdtContent>
      </w:sdt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080" w:right="1080" w:header="706" w:top="3240" w:footer="706" w:bottom="763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hd w:fill="DE8400" w:val="clear"/>
        <w:rPr/>
      </w:pPr>
      <w:r>
        <w:rPr/>
        <w:t>Tuning (robot specific, with colours)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</w:r>
      <w:bookmarkStart w:id="1" w:name="_Hlk534932933"/>
      <w:bookmarkEnd w:id="1"/>
      <w:r>
        <w:rPr/>
        <w:t>Kick Scripts (Left, Right, Penalty)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Walk engine configuration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  <w:t>Walk path planner configuration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ab/>
        <w:t>Soccer strategy configuration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/>
        <w:tab/>
        <w:t>Calibrate cameras</w:t>
      </w:r>
    </w:p>
    <w:p>
      <w:pPr>
        <w:pStyle w:val="Heading1"/>
        <w:shd w:fill="DE8400" w:val="clear"/>
        <w:rPr/>
      </w:pPr>
      <w:r>
        <w:rPr/>
        <w:t>modules to test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Sensors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  <w:t>Visual mesh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Keyboard walk and kick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  <w:t>Localisation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</w:r>
      <w:r>
        <w:rPr/>
        <w:t>RoboCup role</w:t>
      </w:r>
    </w:p>
    <w:p>
      <w:pPr>
        <w:pStyle w:val="Heading1"/>
        <w:shd w:fill="DE8400" w:val="clear"/>
        <w:rPr/>
      </w:pPr>
      <w:r>
        <w:rPr/>
        <w:t>miscellaneous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  <w:t>RoboCup networking on all robots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  <w:t>All batteries charged</w:t>
      </w:r>
    </w:p>
    <w:p>
      <w:pPr>
        <w:pStyle w:val="Checkbox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  <w:t>Colours/padding fit</w:t>
      </w:r>
    </w:p>
    <w:p>
      <w:pPr>
        <w:pStyle w:val="Checkbox"/>
        <w:spacing w:before="30" w:after="30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/>
            <w:t>☐</w:t>
          </w:r>
        </w:sdtContent>
      </w:sdt>
      <w:r>
        <w:rPr/>
        <w:tab/>
        <w:t>RoboCup team members taught about robot handling and refereeing</w:t>
      </w:r>
    </w:p>
    <w:sectPr>
      <w:type w:val="continuous"/>
      <w:pgSz w:w="12240" w:h="15840"/>
      <w:pgMar w:left="1080" w:right="1080" w:header="706" w:top="3240" w:footer="706" w:bottom="763" w:gutter="0"/>
      <w:cols w:num="2" w:space="720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54E99BC8">
              <wp:simplePos x="0" y="0"/>
              <wp:positionH relativeFrom="page">
                <wp:posOffset>-118745</wp:posOffset>
              </wp:positionH>
              <wp:positionV relativeFrom="page">
                <wp:posOffset>9601200</wp:posOffset>
              </wp:positionV>
              <wp:extent cx="8001635" cy="229235"/>
              <wp:effectExtent l="0" t="0" r="4445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0" cy="2286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fillcolor="black" stroked="f" style="position:absolute;margin-left:-9.35pt;margin-top:756pt;width:629.95pt;height:17.95pt;mso-position-horizontal-relative:page;mso-position-vertical-relative:page" wp14:anchorId="54E99BC8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4445" distL="114300" distR="123190" simplePos="0" locked="0" layoutInCell="1" allowOverlap="1" relativeHeight="4">
          <wp:simplePos x="0" y="0"/>
          <wp:positionH relativeFrom="rightMargin">
            <wp:posOffset>0</wp:posOffset>
          </wp:positionH>
          <wp:positionV relativeFrom="paragraph">
            <wp:posOffset>-429260</wp:posOffset>
          </wp:positionV>
          <wp:extent cx="7762875" cy="1862455"/>
          <wp:effectExtent l="0" t="0" r="0" b="0"/>
          <wp:wrapNone/>
          <wp:docPr id="2" name="Picture 22" descr="A close up of some gr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2" descr="A close up of some gra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862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Ｐゴシック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37eb5"/>
    <w:pPr>
      <w:widowControl/>
      <w:bidi w:val="0"/>
      <w:spacing w:lineRule="auto" w:line="259"/>
      <w:jc w:val="left"/>
    </w:pPr>
    <w:rPr>
      <w:rFonts w:ascii="Arial" w:hAnsi="Arial" w:eastAsia="ＭＳ Ｐゴシック" w:cs="" w:asciiTheme="minorHAnsi" w:cstheme="minorBidi" w:eastAsiaTheme="minorEastAsia" w:hAnsi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31"/>
    <w:pPr>
      <w:keepNext w:val="true"/>
      <w:keepLines/>
      <w:shd w:val="clear" w:color="auto" w:fill="DE8400" w:themeFill="text2"/>
      <w:spacing w:before="240" w:after="80"/>
      <w:outlineLvl w:val="0"/>
    </w:pPr>
    <w:rPr>
      <w:rFonts w:ascii="Arial Black" w:hAnsi="Arial Black" w:eastAsia="ＭＳ Ｐゴシック" w:cs="" w:cstheme="majorBidi" w:eastAsiaTheme="majorEastAsia"/>
      <w:bCs/>
      <w:caps/>
      <w:color w:val="FFFFFF" w:themeColor="background1"/>
      <w:spacing w:val="-10"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f1882"/>
    <w:rPr>
      <w:rFonts w:ascii="Arial Black" w:hAnsi="Arial Black" w:eastAsia="ＭＳ Ｐゴシック" w:cs="" w:cstheme="majorBidi" w:eastAsiaTheme="majorEastAsia"/>
      <w:color w:val="B16900" w:themeColor="text2" w:themeShade="cc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14731"/>
    <w:rPr>
      <w:rFonts w:ascii="Arial Black" w:hAnsi="Arial Black" w:eastAsia="ＭＳ Ｐゴシック" w:cs="" w:cstheme="majorBidi" w:eastAsiaTheme="majorEastAsia"/>
      <w:caps/>
      <w:color w:val="FFFFFF" w:themeColor="background1"/>
      <w:spacing w:val="-10"/>
      <w:szCs w:val="32"/>
      <w:shd w:fill="DE8400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37eb5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37eb5"/>
    <w:rPr>
      <w:sz w:val="22"/>
    </w:rPr>
  </w:style>
  <w:style w:type="character" w:styleId="PlaceholderText">
    <w:name w:val="Placeholder Text"/>
    <w:basedOn w:val="DefaultParagraphFont"/>
    <w:semiHidden/>
    <w:qFormat/>
    <w:rsid w:val="00537eb5"/>
    <w:rPr>
      <w:color w:val="808080"/>
    </w:rPr>
  </w:style>
  <w:style w:type="character" w:styleId="InternetLink">
    <w:name w:val="Internet Link"/>
    <w:basedOn w:val="DefaultParagraphFont"/>
    <w:semiHidden/>
    <w:rsid w:val="007b6a35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6a35"/>
    <w:rPr>
      <w:color w:val="605E5C"/>
      <w:shd w:fill="E1DFDD" w:val="clear"/>
    </w:rPr>
  </w:style>
  <w:style w:type="character" w:styleId="ListLabel1">
    <w:name w:val="ListLabel 1"/>
    <w:qFormat/>
    <w:rPr>
      <w:b w:val="false"/>
      <w:i w:val="false"/>
      <w:color w:val="000000"/>
    </w:rPr>
  </w:style>
  <w:style w:type="character" w:styleId="ListLabel2">
    <w:name w:val="ListLabel 2"/>
    <w:qFormat/>
    <w:rPr>
      <w:b w:val="false"/>
      <w:i w:val="false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semiHidden/>
    <w:qFormat/>
    <w:rsid w:val="00243a0a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f1882"/>
    <w:pPr>
      <w:spacing w:before="0" w:after="300"/>
      <w:contextualSpacing/>
    </w:pPr>
    <w:rPr>
      <w:rFonts w:ascii="Arial Black" w:hAnsi="Arial Black" w:eastAsia="ＭＳ Ｐゴシック" w:cs="" w:cstheme="majorBidi" w:eastAsiaTheme="majorEastAsia"/>
      <w:color w:val="B16900" w:themeColor="text2" w:themeShade="cc"/>
      <w:kern w:val="2"/>
      <w:sz w:val="52"/>
      <w:szCs w:val="52"/>
    </w:rPr>
  </w:style>
  <w:style w:type="paragraph" w:styleId="Title2" w:customStyle="1">
    <w:name w:val="title 2"/>
    <w:basedOn w:val="Title"/>
    <w:qFormat/>
    <w:rsid w:val="00b25083"/>
    <w:pPr>
      <w:spacing w:lineRule="exact" w:line="680" w:before="0" w:after="240"/>
      <w:contextualSpacing/>
    </w:pPr>
    <w:rPr>
      <w:sz w:val="72"/>
    </w:rPr>
  </w:style>
  <w:style w:type="paragraph" w:styleId="Checkbox" w:customStyle="1">
    <w:name w:val="checkbox"/>
    <w:basedOn w:val="Normal"/>
    <w:qFormat/>
    <w:rsid w:val="00514731"/>
    <w:pPr>
      <w:spacing w:lineRule="auto" w:line="244" w:before="30" w:after="30"/>
      <w:ind w:left="357" w:hanging="357"/>
    </w:pPr>
    <w:rPr/>
  </w:style>
  <w:style w:type="paragraph" w:styleId="Largetext" w:customStyle="1">
    <w:name w:val="Large text"/>
    <w:qFormat/>
    <w:rsid w:val="00370df1"/>
    <w:pPr>
      <w:widowControl/>
      <w:bidi w:val="0"/>
      <w:spacing w:before="0" w:after="280"/>
      <w:jc w:val="left"/>
    </w:pPr>
    <w:rPr>
      <w:rFonts w:ascii="Arial" w:hAnsi="Arial" w:eastAsia="ＭＳ Ｐゴシック" w:cs=""/>
      <w:b/>
      <w:color w:val="000000" w:themeColor="text1"/>
      <w:kern w:val="0"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rsid w:val="00ba24e2"/>
    <w:pPr>
      <w:tabs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rsid w:val="00ba24e2"/>
    <w:pPr>
      <w:tabs>
        <w:tab w:val="center" w:pos="4320" w:leader="none"/>
        <w:tab w:val="right" w:pos="864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F696442B88406694DFD2AC14276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9E80-EA99-4A2C-887C-63900F229029}"/>
      </w:docPartPr>
      <w:docPartBody>
        <w:p w:rsidR="00000000" w:rsidRDefault="00CE1EFE">
          <w:pPr>
            <w:pStyle w:val="00F696442B88406694DFD2AC142762AA"/>
          </w:pPr>
          <w:r w:rsidRPr="001C462E">
            <w:t>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val="en-US" w:eastAsia="en-US"/>
    </w:rPr>
  </w:style>
  <w:style w:type="paragraph" w:customStyle="1" w:styleId="242DAFCB44C24CAFB78ABC3C7FED7A74">
    <w:name w:val="242DAFCB44C24CAFB78ABC3C7FED7A74"/>
  </w:style>
  <w:style w:type="paragraph" w:customStyle="1" w:styleId="00F696442B88406694DFD2AC142762AA">
    <w:name w:val="00F696442B88406694DFD2AC142762AA"/>
  </w:style>
  <w:style w:type="paragraph" w:customStyle="1" w:styleId="CF8AFC8996734AF1B83CFFFD400F8089">
    <w:name w:val="CF8AFC8996734AF1B83CFFFD400F8089"/>
  </w:style>
  <w:style w:type="paragraph" w:customStyle="1" w:styleId="FD896F47D06E4E7F85700E5E42BB8BB0">
    <w:name w:val="FD896F47D06E4E7F85700E5E42BB8BB0"/>
  </w:style>
  <w:style w:type="paragraph" w:customStyle="1" w:styleId="8D879D1F14374930AF1CC74AD8F936B9">
    <w:name w:val="8D879D1F14374930AF1CC74AD8F936B9"/>
  </w:style>
  <w:style w:type="paragraph" w:customStyle="1" w:styleId="515A45F424B848D5B4176DF4A0C7EDB0">
    <w:name w:val="515A45F424B848D5B4176DF4A0C7EDB0"/>
  </w:style>
  <w:style w:type="paragraph" w:customStyle="1" w:styleId="727A243C23244EC3B7B058FA608E3C2F">
    <w:name w:val="727A243C23244EC3B7B058FA608E3C2F"/>
  </w:style>
  <w:style w:type="paragraph" w:customStyle="1" w:styleId="75187DFE222F48B0BBB5003A79FD1992">
    <w:name w:val="75187DFE222F48B0BBB5003A79FD1992"/>
  </w:style>
  <w:style w:type="paragraph" w:customStyle="1" w:styleId="D760E6DD5C3A425792064E90AA2AF9C0">
    <w:name w:val="D760E6DD5C3A425792064E90AA2AF9C0"/>
  </w:style>
  <w:style w:type="paragraph" w:customStyle="1" w:styleId="FB10A7DDD79D4D3E84D656A8AA418600">
    <w:name w:val="FB10A7DDD79D4D3E84D656A8AA418600"/>
  </w:style>
  <w:style w:type="paragraph" w:customStyle="1" w:styleId="02E396F3437540C9AD83AD277785DAD5">
    <w:name w:val="02E396F3437540C9AD83AD277785DAD5"/>
  </w:style>
  <w:style w:type="paragraph" w:customStyle="1" w:styleId="76E47A0FCF314349944EF98DB8755B37">
    <w:name w:val="76E47A0FCF314349944EF98DB8755B37"/>
  </w:style>
  <w:style w:type="paragraph" w:customStyle="1" w:styleId="EE727E68F74B4494BD17F73795A6BCA2">
    <w:name w:val="EE727E68F74B4494BD17F73795A6BCA2"/>
  </w:style>
  <w:style w:type="paragraph" w:customStyle="1" w:styleId="36E5C527ACCB427BA059247E9BA10F69">
    <w:name w:val="36E5C527ACCB427BA059247E9BA10F69"/>
  </w:style>
  <w:style w:type="paragraph" w:customStyle="1" w:styleId="EE56E4533BD64CAA8F40642B99C8C635">
    <w:name w:val="EE56E4533BD64CAA8F40642B99C8C635"/>
  </w:style>
  <w:style w:type="paragraph" w:customStyle="1" w:styleId="D0C21E5BE00942919777D8DBAA62C0B5">
    <w:name w:val="D0C21E5BE00942919777D8DBAA62C0B5"/>
  </w:style>
  <w:style w:type="paragraph" w:customStyle="1" w:styleId="133EA7AF81464CB48F47D78C0B03A20A">
    <w:name w:val="133EA7AF81464CB48F47D78C0B03A20A"/>
  </w:style>
  <w:style w:type="paragraph" w:customStyle="1" w:styleId="2545B292BC3C438DB4474E7CF795D138">
    <w:name w:val="2545B292BC3C438DB4474E7CF795D138"/>
  </w:style>
  <w:style w:type="paragraph" w:customStyle="1" w:styleId="CA4CBFB9C89C423A84BDBFA66D033A7C">
    <w:name w:val="CA4CBFB9C89C423A84BDBFA66D033A7C"/>
  </w:style>
  <w:style w:type="paragraph" w:customStyle="1" w:styleId="996AB1ED13054E2B8A6B6E593B0654C8">
    <w:name w:val="996AB1ED13054E2B8A6B6E593B0654C8"/>
  </w:style>
  <w:style w:type="paragraph" w:customStyle="1" w:styleId="050F16C4302A4708A12C7CC5ADDF2EE7">
    <w:name w:val="050F16C4302A4708A12C7CC5ADDF2EE7"/>
  </w:style>
  <w:style w:type="paragraph" w:customStyle="1" w:styleId="276B1E20DFB94D379912DB1EC2721FE9">
    <w:name w:val="276B1E20DFB94D379912DB1EC2721FE9"/>
  </w:style>
  <w:style w:type="paragraph" w:customStyle="1" w:styleId="B0A65B0ACBC74F3AB297D8065957B25F">
    <w:name w:val="B0A65B0ACBC74F3AB297D8065957B25F"/>
  </w:style>
  <w:style w:type="paragraph" w:customStyle="1" w:styleId="1B6597D60B754793A1EC199A23CC0413">
    <w:name w:val="1B6597D60B754793A1EC199A23CC0413"/>
  </w:style>
  <w:style w:type="paragraph" w:customStyle="1" w:styleId="4EDDF426C83A4A2F94A8EAEC1B419F09">
    <w:name w:val="4EDDF426C83A4A2F94A8EAEC1B419F09"/>
  </w:style>
  <w:style w:type="paragraph" w:customStyle="1" w:styleId="A2A5A1B97FEA42068EB1EACD7FBF9613">
    <w:name w:val="A2A5A1B97FEA42068EB1EACD7FBF9613"/>
  </w:style>
  <w:style w:type="paragraph" w:customStyle="1" w:styleId="0B1AA181E4E349B3B77D5C2CE77D482D">
    <w:name w:val="0B1AA181E4E349B3B77D5C2CE77D482D"/>
  </w:style>
  <w:style w:type="paragraph" w:customStyle="1" w:styleId="D5B02853366F423DBDC0ECD6113B8309">
    <w:name w:val="D5B02853366F423DBDC0ECD6113B8309"/>
  </w:style>
  <w:style w:type="paragraph" w:customStyle="1" w:styleId="7B5ED14EF1394EB08B265F0C3D7B773D">
    <w:name w:val="7B5ED14EF1394EB08B265F0C3D7B773D"/>
  </w:style>
  <w:style w:type="paragraph" w:customStyle="1" w:styleId="5D6C1B030A5C4B76966043EF822F196C">
    <w:name w:val="5D6C1B030A5C4B76966043EF822F196C"/>
  </w:style>
  <w:style w:type="paragraph" w:customStyle="1" w:styleId="ED2803A8E7564DFA9BBF7AC96474ED30">
    <w:name w:val="ED2803A8E7564DFA9BBF7AC96474ED30"/>
  </w:style>
  <w:style w:type="paragraph" w:customStyle="1" w:styleId="2D08B32DD5774CABA292CC1B15B992CE">
    <w:name w:val="2D08B32DD5774CABA292CC1B15B992CE"/>
  </w:style>
  <w:style w:type="paragraph" w:customStyle="1" w:styleId="8629050F330144A89B3CDEAD1A12F534">
    <w:name w:val="8629050F330144A89B3CDEAD1A12F534"/>
  </w:style>
  <w:style w:type="paragraph" w:customStyle="1" w:styleId="6E701D5D893445B299597E57AA5065D4">
    <w:name w:val="6E701D5D893445B299597E57AA5065D4"/>
  </w:style>
  <w:style w:type="paragraph" w:customStyle="1" w:styleId="5F4FF7F0A2074B03BEB88EC3AF10A76F">
    <w:name w:val="5F4FF7F0A2074B03BEB88EC3AF10A76F"/>
  </w:style>
  <w:style w:type="paragraph" w:customStyle="1" w:styleId="CE01F3E4F51A453F93E56C7D8CCB99A4">
    <w:name w:val="CE01F3E4F51A453F93E56C7D8CCB99A4"/>
  </w:style>
  <w:style w:type="paragraph" w:customStyle="1" w:styleId="C3D5690C53054CB3A5D9D758C77BD273">
    <w:name w:val="C3D5690C53054CB3A5D9D758C77BD273"/>
  </w:style>
  <w:style w:type="paragraph" w:customStyle="1" w:styleId="0E29593A5D814E4B9CC5FADF2AA74925">
    <w:name w:val="0E29593A5D814E4B9CC5FADF2AA74925"/>
  </w:style>
  <w:style w:type="paragraph" w:customStyle="1" w:styleId="DA6A18058E7444B09B4393EC32BC3766">
    <w:name w:val="DA6A18058E7444B09B4393EC32BC3766"/>
  </w:style>
  <w:style w:type="paragraph" w:customStyle="1" w:styleId="9DF9FAC026CB412785E088CAFE53E52C">
    <w:name w:val="9DF9FAC026CB412785E088CAFE53E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rgbClr val="000000"/>
      </a:dk1>
      <a:lt1>
        <a:sysClr val="window" lastClr="FFFFFF"/>
      </a:lt1>
      <a:dk2>
        <a:srgbClr val="DE8400"/>
      </a:dk2>
      <a:lt2>
        <a:srgbClr val="EBEBEB"/>
      </a:lt2>
      <a:accent1>
        <a:srgbClr val="FF0000"/>
      </a:accent1>
      <a:accent2>
        <a:srgbClr val="000000"/>
      </a:accent2>
      <a:accent3>
        <a:srgbClr val="EFC519"/>
      </a:accent3>
      <a:accent4>
        <a:srgbClr val="EFC519"/>
      </a:accent4>
      <a:accent5>
        <a:srgbClr val="0C0C0C"/>
      </a:accent5>
      <a:accent6>
        <a:srgbClr val="FFC000"/>
      </a:accent6>
      <a:hlink>
        <a:srgbClr val="FFC000"/>
      </a:hlink>
      <a:folHlink>
        <a:srgbClr val="FFC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DA2AD05-1C3A-4A79-B368-6DA21923A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3A98F9-12C2-49D6-837F-AC740AF9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F7E72-FF8D-44B1-92B0-AC18492FDAB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Bike commuting checklist</Template>
  <TotalTime>10</TotalTime>
  <Application>LibreOffice/6.0.7.3$Linux_X86_64 LibreOffice_project/00m0$Build-3</Application>
  <Pages>1</Pages>
  <Words>72</Words>
  <Characters>398</Characters>
  <CharactersWithSpaces>453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2020-02-10T05:38:00Z</dcterms:created>
  <dc:creator/>
  <dc:description/>
  <dc:language>en-AU</dc:language>
  <cp:lastModifiedBy/>
  <dcterms:modified xsi:type="dcterms:W3CDTF">2020-02-11T11:41:24Z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