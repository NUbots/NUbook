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B215" w14:textId="48749BB5" w:rsidR="00BA788F" w:rsidRPr="00B25083" w:rsidRDefault="007B6A35" w:rsidP="007B6A35">
      <w:pPr>
        <w:pStyle w:val="title2"/>
      </w:pPr>
      <w:r>
        <w:drawing>
          <wp:anchor distT="0" distB="0" distL="114300" distR="114300" simplePos="0" relativeHeight="251658240" behindDoc="0" locked="0" layoutInCell="1" allowOverlap="1" wp14:anchorId="3C8647C5" wp14:editId="171FE9A6">
            <wp:simplePos x="0" y="0"/>
            <wp:positionH relativeFrom="margin">
              <wp:posOffset>-400050</wp:posOffset>
            </wp:positionH>
            <wp:positionV relativeFrom="paragraph">
              <wp:posOffset>-1790700</wp:posOffset>
            </wp:positionV>
            <wp:extent cx="4124325" cy="824865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Ubots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RoboCup Equipment</w:t>
      </w:r>
      <w:r w:rsidR="004B6355" w:rsidRPr="001965A8">
        <w:rPr>
          <w:rStyle w:val="TitleChar"/>
        </w:rPr>
        <w:t xml:space="preserve"> </w:t>
      </w:r>
      <w:r w:rsidR="00B25083" w:rsidRPr="001965A8">
        <w:rPr>
          <w:rStyle w:val="TitleChar"/>
        </w:rPr>
        <w:br/>
      </w:r>
      <w:sdt>
        <w:sdtPr>
          <w:id w:val="-1811625359"/>
          <w:placeholder>
            <w:docPart w:val="00F696442B88406694DFD2AC142762AA"/>
          </w:placeholder>
          <w:temporary/>
          <w:showingPlcHdr/>
          <w15:appearance w15:val="hidden"/>
        </w:sdtPr>
        <w:sdtEndPr/>
        <w:sdtContent>
          <w:r w:rsidR="001C462E" w:rsidRPr="001C462E">
            <w:t>CHECKLIST</w:t>
          </w:r>
        </w:sdtContent>
      </w:sdt>
    </w:p>
    <w:p w14:paraId="64CBD96C" w14:textId="77777777" w:rsidR="007F1882" w:rsidRDefault="007F1882" w:rsidP="001965A8">
      <w:pPr>
        <w:pStyle w:val="Largetext"/>
        <w:sectPr w:rsidR="007F1882" w:rsidSect="001965A8">
          <w:headerReference w:type="default" r:id="rId11"/>
          <w:footerReference w:type="default" r:id="rId12"/>
          <w:type w:val="continuous"/>
          <w:pgSz w:w="12240" w:h="15840"/>
          <w:pgMar w:top="3240" w:right="1080" w:bottom="720" w:left="1080" w:header="706" w:footer="706" w:gutter="0"/>
          <w:cols w:space="708"/>
          <w:docGrid w:linePitch="360"/>
        </w:sectPr>
      </w:pPr>
      <w:bookmarkStart w:id="0" w:name="_GoBack"/>
      <w:bookmarkEnd w:id="0"/>
    </w:p>
    <w:p w14:paraId="7B60DF92" w14:textId="5A2A460D" w:rsidR="00DA5426" w:rsidRPr="00274DDA" w:rsidRDefault="007B6A35" w:rsidP="00274DDA">
      <w:pPr>
        <w:pStyle w:val="Heading1"/>
      </w:pPr>
      <w:r>
        <w:t>Robot parts</w:t>
      </w:r>
    </w:p>
    <w:bookmarkStart w:id="1" w:name="_Hlk534932933"/>
    <w:p w14:paraId="4E6DCDFD" w14:textId="4FEFC662" w:rsidR="00537EB5" w:rsidRPr="001C462E" w:rsidRDefault="007473BA" w:rsidP="001C462E">
      <w:pPr>
        <w:pStyle w:val="checkbox"/>
      </w:pPr>
      <w:sdt>
        <w:sdt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1C462E">
            <w:rPr>
              <w:rFonts w:hint="eastAsia"/>
            </w:rPr>
            <w:t>☐</w:t>
          </w:r>
        </w:sdtContent>
      </w:sdt>
      <w:r w:rsidR="00537EB5" w:rsidRPr="001C462E">
        <w:tab/>
      </w:r>
      <w:r w:rsidR="007B6A35">
        <w:t xml:space="preserve">(4) </w:t>
      </w:r>
      <w:r w:rsidR="007B6A35" w:rsidRPr="007B6A35">
        <w:t>NUGUS</w:t>
      </w:r>
      <w:r w:rsidR="007B6A35">
        <w:t>, fully assembled</w:t>
      </w:r>
    </w:p>
    <w:bookmarkEnd w:id="1"/>
    <w:p w14:paraId="658436C1" w14:textId="43668B03" w:rsidR="00537EB5" w:rsidRPr="001C462E" w:rsidRDefault="007473BA" w:rsidP="001C462E">
      <w:pPr>
        <w:pStyle w:val="checkbox"/>
      </w:pPr>
      <w:sdt>
        <w:sdtPr>
          <w:id w:val="-9272706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7B6A35">
        <w:t xml:space="preserve">(2) </w:t>
      </w:r>
      <w:r w:rsidR="007B6A35" w:rsidRPr="007B6A35">
        <w:t>Robot Power Supplies</w:t>
      </w:r>
      <w:r w:rsidR="007B6A35">
        <w:t xml:space="preserve">, </w:t>
      </w:r>
      <w:r w:rsidR="007B6A35" w:rsidRPr="007B6A35">
        <w:t>Power supply, IEC lead, long XT60 lead</w:t>
      </w:r>
    </w:p>
    <w:p w14:paraId="1C356DC5" w14:textId="56317BC8" w:rsidR="00537EB5" w:rsidRPr="001C462E" w:rsidRDefault="007473BA" w:rsidP="001C462E">
      <w:pPr>
        <w:pStyle w:val="checkbox"/>
      </w:pPr>
      <w:sdt>
        <w:sdtPr>
          <w:id w:val="20858731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7B6A35">
        <w:t xml:space="preserve">(All) </w:t>
      </w:r>
      <w:r w:rsidR="007B6A35" w:rsidRPr="007B6A35">
        <w:t xml:space="preserve">LiPo Batteries 3850 </w:t>
      </w:r>
      <w:proofErr w:type="spellStart"/>
      <w:r w:rsidR="007B6A35" w:rsidRPr="007B6A35">
        <w:t>mAh</w:t>
      </w:r>
      <w:proofErr w:type="spellEnd"/>
      <w:r w:rsidR="007B6A35">
        <w:t>, m</w:t>
      </w:r>
      <w:r w:rsidR="007B6A35" w:rsidRPr="007B6A35">
        <w:t>inimum 3 per robot</w:t>
      </w:r>
    </w:p>
    <w:p w14:paraId="79F91641" w14:textId="1C5724F5" w:rsidR="007B6A35" w:rsidRDefault="007473BA" w:rsidP="007B6A35">
      <w:pPr>
        <w:pStyle w:val="checkbox"/>
      </w:pPr>
      <w:sdt>
        <w:sdtPr>
          <w:id w:val="-14111514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A35">
            <w:rPr>
              <w:rFonts w:ascii="MS Gothic" w:eastAsia="MS Gothic" w:hAnsi="MS Gothic" w:hint="eastAsia"/>
            </w:rPr>
            <w:t>☐</w:t>
          </w:r>
        </w:sdtContent>
      </w:sdt>
      <w:r w:rsidR="00537EB5" w:rsidRPr="001C462E">
        <w:tab/>
      </w:r>
      <w:r w:rsidR="007B6A35">
        <w:t xml:space="preserve">(All) </w:t>
      </w:r>
      <w:r w:rsidR="007B6A35" w:rsidRPr="007B6A35">
        <w:t>LiPo Battery Charger</w:t>
      </w:r>
      <w:r w:rsidR="007B6A35">
        <w:t xml:space="preserve">, </w:t>
      </w:r>
      <w:r w:rsidR="007B6A35" w:rsidRPr="007B6A35">
        <w:t>Black Charger box, 12v power supply, red/black XT60 to Banana Cables</w:t>
      </w:r>
    </w:p>
    <w:p w14:paraId="6BD0F60B" w14:textId="51649FE6" w:rsidR="007B6A35" w:rsidRPr="001C462E" w:rsidRDefault="007B6A35" w:rsidP="007B6A35">
      <w:pPr>
        <w:pStyle w:val="checkbox"/>
      </w:pPr>
      <w:sdt>
        <w:sdtPr>
          <w:id w:val="20245132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1C462E">
        <w:tab/>
      </w:r>
      <w:r w:rsidR="00894B91">
        <w:t>(4) B</w:t>
      </w:r>
      <w:r w:rsidRPr="007B6A35">
        <w:t>attery XT60 extension cables</w:t>
      </w:r>
    </w:p>
    <w:p w14:paraId="29522BDE" w14:textId="0C3B136B" w:rsidR="007B6A35" w:rsidRPr="001C462E" w:rsidRDefault="007B6A35" w:rsidP="00894B91">
      <w:pPr>
        <w:pStyle w:val="checkbox"/>
      </w:pPr>
      <w:sdt>
        <w:sdtPr>
          <w:id w:val="-17957421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1C462E">
        <w:tab/>
      </w:r>
      <w:r w:rsidR="00894B91">
        <w:t>(4) Robot numbers/colours</w:t>
      </w:r>
    </w:p>
    <w:p w14:paraId="2B9F5B21" w14:textId="3F21C534" w:rsidR="005C69FF" w:rsidRPr="00534647" w:rsidRDefault="00894B91" w:rsidP="001C462E">
      <w:pPr>
        <w:pStyle w:val="Heading1"/>
      </w:pPr>
      <w:r>
        <w:t>Robot spares</w:t>
      </w:r>
    </w:p>
    <w:p w14:paraId="1B77D9EE" w14:textId="54D9736B" w:rsidR="00537EB5" w:rsidRPr="001C462E" w:rsidRDefault="007473BA" w:rsidP="001C462E">
      <w:pPr>
        <w:pStyle w:val="checkbox"/>
      </w:pPr>
      <w:sdt>
        <w:sdtPr>
          <w:id w:val="3354291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462E" w:rsidRPr="001C462E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(1) NUC and CM740 combo</w:t>
      </w:r>
    </w:p>
    <w:p w14:paraId="5FF04A3D" w14:textId="06339982" w:rsidR="00537EB5" w:rsidRPr="001C462E" w:rsidRDefault="007473BA" w:rsidP="001C462E">
      <w:pPr>
        <w:pStyle w:val="checkbox"/>
      </w:pPr>
      <w:sdt>
        <w:sdtPr>
          <w:id w:val="-18853161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(6) MX-64 servos, with drive plates and flywheels</w:t>
      </w:r>
    </w:p>
    <w:p w14:paraId="205CEAA4" w14:textId="0B3B1BCB" w:rsidR="00537EB5" w:rsidRPr="001C462E" w:rsidRDefault="007473BA" w:rsidP="001C462E">
      <w:pPr>
        <w:pStyle w:val="checkbox"/>
      </w:pPr>
      <w:sdt>
        <w:sdtPr>
          <w:id w:val="-11806595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(10) MX-106 servos, with drive plates and flywheels</w:t>
      </w:r>
    </w:p>
    <w:p w14:paraId="27A25F4F" w14:textId="5BAE2163" w:rsidR="00537EB5" w:rsidRPr="001C462E" w:rsidRDefault="007473BA" w:rsidP="001C462E">
      <w:pPr>
        <w:pStyle w:val="checkbox"/>
      </w:pPr>
      <w:sdt>
        <w:sdtPr>
          <w:id w:val="15799358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(10) Short servo cables, 7cm</w:t>
      </w:r>
    </w:p>
    <w:p w14:paraId="1B2F295A" w14:textId="663007F5" w:rsidR="00537EB5" w:rsidRPr="001C462E" w:rsidRDefault="007473BA" w:rsidP="001C462E">
      <w:pPr>
        <w:pStyle w:val="checkbox"/>
      </w:pPr>
      <w:sdt>
        <w:sdtPr>
          <w:id w:val="89670536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(10) Medium servo cables, 10cm</w:t>
      </w:r>
    </w:p>
    <w:p w14:paraId="7B521864" w14:textId="5BDC2B08" w:rsidR="00537EB5" w:rsidRPr="001C462E" w:rsidRDefault="007473BA" w:rsidP="001C462E">
      <w:pPr>
        <w:pStyle w:val="checkbox"/>
      </w:pPr>
      <w:sdt>
        <w:sdtPr>
          <w:id w:val="-14156187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(4) Long servo cables, 30cm</w:t>
      </w:r>
    </w:p>
    <w:p w14:paraId="177EA519" w14:textId="23E9B4DD" w:rsidR="00537EB5" w:rsidRPr="001C462E" w:rsidRDefault="007473BA" w:rsidP="001C462E">
      <w:pPr>
        <w:pStyle w:val="checkbox"/>
      </w:pPr>
      <w:sdt>
        <w:sdtPr>
          <w:id w:val="10887319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Bolts box</w:t>
      </w:r>
    </w:p>
    <w:p w14:paraId="709071CB" w14:textId="6CA75169" w:rsidR="00537EB5" w:rsidRPr="001C462E" w:rsidRDefault="007473BA" w:rsidP="001C462E">
      <w:pPr>
        <w:pStyle w:val="checkbox"/>
      </w:pPr>
      <w:sdt>
        <w:sdtPr>
          <w:id w:val="-13018429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Camera cables</w:t>
      </w:r>
    </w:p>
    <w:p w14:paraId="706A5E0C" w14:textId="196B8C9B" w:rsidR="00537EB5" w:rsidRPr="001C462E" w:rsidRDefault="007473BA" w:rsidP="001C462E">
      <w:pPr>
        <w:pStyle w:val="checkbox"/>
      </w:pPr>
      <w:sdt>
        <w:sdtPr>
          <w:id w:val="20378392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CM740 power board</w:t>
      </w:r>
    </w:p>
    <w:p w14:paraId="04CEDEC4" w14:textId="034BF926" w:rsidR="00537EB5" w:rsidRPr="001C462E" w:rsidRDefault="007473BA" w:rsidP="00894B91">
      <w:pPr>
        <w:pStyle w:val="checkbox"/>
      </w:pPr>
      <w:sdt>
        <w:sdtPr>
          <w:id w:val="-13337528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NUC to CM740 USB cable</w:t>
      </w:r>
    </w:p>
    <w:p w14:paraId="0F44A7E6" w14:textId="7901139D" w:rsidR="00B7421E" w:rsidRPr="00B47A13" w:rsidRDefault="00894B91" w:rsidP="001C462E">
      <w:pPr>
        <w:pStyle w:val="Heading1"/>
      </w:pPr>
      <w:r>
        <w:t>Tools</w:t>
      </w:r>
    </w:p>
    <w:p w14:paraId="57E9D9DA" w14:textId="4E3CAD39" w:rsidR="00537EB5" w:rsidRPr="001C462E" w:rsidRDefault="007473BA" w:rsidP="001C462E">
      <w:pPr>
        <w:pStyle w:val="checkbox"/>
      </w:pPr>
      <w:sdt>
        <w:sdtPr>
          <w:id w:val="-5779110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 xml:space="preserve">Allen keys, </w:t>
      </w:r>
      <w:r w:rsidR="00894B91" w:rsidRPr="00894B91">
        <w:t>for M2.5</w:t>
      </w:r>
      <w:r w:rsidR="00894B91">
        <w:t xml:space="preserve"> and</w:t>
      </w:r>
      <w:r w:rsidR="00894B91" w:rsidRPr="00894B91">
        <w:t xml:space="preserve"> M3 socket head bolts</w:t>
      </w:r>
      <w:r w:rsidR="00894B91">
        <w:t>.</w:t>
      </w:r>
    </w:p>
    <w:p w14:paraId="41575BFC" w14:textId="33AEEAEB" w:rsidR="00537EB5" w:rsidRPr="001C462E" w:rsidRDefault="007473BA" w:rsidP="001C462E">
      <w:pPr>
        <w:pStyle w:val="checkbox"/>
      </w:pPr>
      <w:sdt>
        <w:sdtPr>
          <w:id w:val="-18554105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Pliers</w:t>
      </w:r>
    </w:p>
    <w:p w14:paraId="4F709994" w14:textId="407D521D" w:rsidR="00537EB5" w:rsidRPr="001C462E" w:rsidRDefault="007473BA" w:rsidP="001C462E">
      <w:pPr>
        <w:pStyle w:val="checkbox"/>
      </w:pPr>
      <w:sdt>
        <w:sdtPr>
          <w:id w:val="14601531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Side Cutters</w:t>
      </w:r>
    </w:p>
    <w:p w14:paraId="2DC0A419" w14:textId="4A52DE5F" w:rsidR="00537EB5" w:rsidRPr="001C462E" w:rsidRDefault="007473BA" w:rsidP="001C462E">
      <w:pPr>
        <w:pStyle w:val="checkbox"/>
      </w:pPr>
      <w:sdt>
        <w:sdtPr>
          <w:id w:val="9260789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Flat head screwdriver</w:t>
      </w:r>
    </w:p>
    <w:p w14:paraId="52642B0C" w14:textId="0C834DA4" w:rsidR="00537EB5" w:rsidRPr="001C462E" w:rsidRDefault="007473BA" w:rsidP="001C462E">
      <w:pPr>
        <w:pStyle w:val="checkbox"/>
      </w:pPr>
      <w:sdt>
        <w:sdtPr>
          <w:id w:val="4152147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Knife</w:t>
      </w:r>
    </w:p>
    <w:p w14:paraId="78FB9230" w14:textId="17A64D9A" w:rsidR="00894B91" w:rsidRDefault="007473BA" w:rsidP="00894B91">
      <w:pPr>
        <w:pStyle w:val="checkbox"/>
      </w:pPr>
      <w:sdt>
        <w:sdtPr>
          <w:id w:val="17065955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Scissors</w:t>
      </w:r>
    </w:p>
    <w:p w14:paraId="771A7F4C" w14:textId="579E6A5A" w:rsidR="00894B91" w:rsidRPr="001C462E" w:rsidRDefault="00894B91" w:rsidP="00894B91">
      <w:pPr>
        <w:pStyle w:val="checkbox"/>
      </w:pPr>
      <w:r>
        <w:rPr>
          <w:rFonts w:ascii="Segoe UI Symbol" w:hAnsi="Segoe UI Symbol" w:cs="Segoe UI Symbol"/>
        </w:rPr>
        <w:t>☐</w:t>
      </w:r>
      <w:r>
        <w:tab/>
        <w:t>S</w:t>
      </w:r>
      <w:r>
        <w:t>oldering iron, with solder and stand</w:t>
      </w:r>
    </w:p>
    <w:p w14:paraId="56D9B6E7" w14:textId="5A377E21" w:rsidR="00497373" w:rsidRPr="00B47A13" w:rsidRDefault="00894B91" w:rsidP="001C462E">
      <w:pPr>
        <w:pStyle w:val="Heading1"/>
      </w:pPr>
      <w:r>
        <w:t>Networking</w:t>
      </w:r>
    </w:p>
    <w:p w14:paraId="794AA723" w14:textId="4DD6E13B" w:rsidR="00537EB5" w:rsidRPr="001C462E" w:rsidRDefault="007473BA" w:rsidP="001C462E">
      <w:pPr>
        <w:pStyle w:val="checkbox"/>
      </w:pPr>
      <w:sdt>
        <w:sdtPr>
          <w:id w:val="15699209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(1) Router, with power supply</w:t>
      </w:r>
    </w:p>
    <w:p w14:paraId="3FFAE725" w14:textId="1F67D925" w:rsidR="00537EB5" w:rsidRPr="001C462E" w:rsidRDefault="007473BA" w:rsidP="001C462E">
      <w:pPr>
        <w:pStyle w:val="checkbox"/>
      </w:pPr>
      <w:sdt>
        <w:sdtPr>
          <w:id w:val="8061328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(1) Network switch, with IEC cable</w:t>
      </w:r>
    </w:p>
    <w:p w14:paraId="178252FB" w14:textId="31B9A336" w:rsidR="00537EB5" w:rsidRPr="001C462E" w:rsidRDefault="007473BA" w:rsidP="001C462E">
      <w:pPr>
        <w:pStyle w:val="checkbox"/>
      </w:pPr>
      <w:sdt>
        <w:sdtPr>
          <w:id w:val="-12218256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(~10) Long ethernet cables, 5 plus 1 per person.</w:t>
      </w:r>
    </w:p>
    <w:p w14:paraId="7DB6272B" w14:textId="24EBDFFB" w:rsidR="00537EB5" w:rsidRPr="001C462E" w:rsidRDefault="007473BA" w:rsidP="001C462E">
      <w:pPr>
        <w:pStyle w:val="checkbox"/>
      </w:pPr>
      <w:sdt>
        <w:sdtPr>
          <w:id w:val="18646360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(1) NAS, with power supply</w:t>
      </w:r>
    </w:p>
    <w:p w14:paraId="5009A178" w14:textId="51A6B3D8" w:rsidR="00482245" w:rsidRPr="00B47A13" w:rsidRDefault="00894B91" w:rsidP="001C462E">
      <w:pPr>
        <w:pStyle w:val="Heading1"/>
      </w:pPr>
      <w:r>
        <w:t>other</w:t>
      </w:r>
    </w:p>
    <w:p w14:paraId="1C845462" w14:textId="48374F25" w:rsidR="00537EB5" w:rsidRPr="001C462E" w:rsidRDefault="007473BA" w:rsidP="001C462E">
      <w:pPr>
        <w:pStyle w:val="checkbox"/>
      </w:pPr>
      <w:sdt>
        <w:sdtPr>
          <w:id w:val="-13147987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Duct tape.</w:t>
      </w:r>
    </w:p>
    <w:p w14:paraId="1BA5FAA3" w14:textId="23764B7F" w:rsidR="00537EB5" w:rsidRPr="001C462E" w:rsidRDefault="007473BA" w:rsidP="001C462E">
      <w:pPr>
        <w:pStyle w:val="checkbox"/>
      </w:pPr>
      <w:sdt>
        <w:sdtPr>
          <w:id w:val="-3397007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(4) Extension leads</w:t>
      </w:r>
    </w:p>
    <w:p w14:paraId="498CFA2F" w14:textId="0CE40A92" w:rsidR="00537EB5" w:rsidRPr="001C462E" w:rsidRDefault="007473BA" w:rsidP="001C462E">
      <w:pPr>
        <w:pStyle w:val="checkbox"/>
      </w:pPr>
      <w:sdt>
        <w:sdtPr>
          <w:id w:val="14591443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(~12) Power boards, 7 spots plus 1 per person</w:t>
      </w:r>
    </w:p>
    <w:p w14:paraId="4066B50A" w14:textId="51C0B055" w:rsidR="00537EB5" w:rsidRPr="001C462E" w:rsidRDefault="007473BA" w:rsidP="001C462E">
      <w:pPr>
        <w:pStyle w:val="checkbox"/>
      </w:pPr>
      <w:sdt>
        <w:sdtPr>
          <w:id w:val="-14473826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EB5" w:rsidRPr="00537EB5">
            <w:rPr>
              <w:rFonts w:hint="eastAsia"/>
            </w:rPr>
            <w:t>☐</w:t>
          </w:r>
        </w:sdtContent>
      </w:sdt>
      <w:r w:rsidR="00537EB5" w:rsidRPr="001C462E">
        <w:tab/>
      </w:r>
      <w:r w:rsidR="00894B91">
        <w:t>Video camera</w:t>
      </w:r>
    </w:p>
    <w:sectPr w:rsidR="00537EB5" w:rsidRPr="001C462E" w:rsidSect="001965A8">
      <w:type w:val="continuous"/>
      <w:pgSz w:w="12240" w:h="15840"/>
      <w:pgMar w:top="3240" w:right="1080" w:bottom="720" w:left="108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5481" w14:textId="77777777" w:rsidR="007B6A35" w:rsidRDefault="007B6A35" w:rsidP="00F4689D">
      <w:r>
        <w:separator/>
      </w:r>
    </w:p>
  </w:endnote>
  <w:endnote w:type="continuationSeparator" w:id="0">
    <w:p w14:paraId="6AEFA7DE" w14:textId="77777777" w:rsidR="007B6A35" w:rsidRDefault="007B6A35" w:rsidP="00F4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4DDF" w14:textId="77777777" w:rsidR="00106A8D" w:rsidRDefault="00A824D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54E99BC8" wp14:editId="210A1FB3">
              <wp:simplePos x="0" y="0"/>
              <wp:positionH relativeFrom="page">
                <wp:posOffset>-118745</wp:posOffset>
              </wp:positionH>
              <wp:positionV relativeFrom="page">
                <wp:posOffset>9601200</wp:posOffset>
              </wp:positionV>
              <wp:extent cx="8001000" cy="228600"/>
              <wp:effectExtent l="0" t="0" r="4445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2286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CAED43" id="Rectangle 1" o:spid="_x0000_s1026" style="position:absolute;margin-left:-9.35pt;margin-top:756pt;width:630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" fillcolor="black [3205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A671" w14:textId="77777777" w:rsidR="007B6A35" w:rsidRDefault="007B6A35" w:rsidP="00F4689D">
      <w:r>
        <w:separator/>
      </w:r>
    </w:p>
  </w:footnote>
  <w:footnote w:type="continuationSeparator" w:id="0">
    <w:p w14:paraId="575CCACB" w14:textId="77777777" w:rsidR="007B6A35" w:rsidRDefault="007B6A35" w:rsidP="00F4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A690" w14:textId="5E5903C3" w:rsidR="007B6A35" w:rsidRDefault="007B6A35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7F23FEF" wp14:editId="525E6C15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762875" cy="1862455"/>
          <wp:effectExtent l="0" t="0" r="9525" b="4445"/>
          <wp:wrapNone/>
          <wp:docPr id="22" name="Picture 22" descr="A close up of some gr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NuBots_Header_Im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86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07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38A21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B3F2815"/>
    <w:multiLevelType w:val="hybridMultilevel"/>
    <w:tmpl w:val="CB12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364C"/>
    <w:multiLevelType w:val="hybridMultilevel"/>
    <w:tmpl w:val="A02EB36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E9F"/>
    <w:multiLevelType w:val="hybridMultilevel"/>
    <w:tmpl w:val="ABBA6B9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7583"/>
    <w:multiLevelType w:val="hybridMultilevel"/>
    <w:tmpl w:val="0E3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80396"/>
    <w:multiLevelType w:val="multilevel"/>
    <w:tmpl w:val="15281772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010AC"/>
    <w:multiLevelType w:val="hybridMultilevel"/>
    <w:tmpl w:val="8AAE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D2F15"/>
    <w:multiLevelType w:val="hybridMultilevel"/>
    <w:tmpl w:val="0692811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25B32"/>
    <w:multiLevelType w:val="hybridMultilevel"/>
    <w:tmpl w:val="C42EC33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1765"/>
    <w:multiLevelType w:val="hybridMultilevel"/>
    <w:tmpl w:val="577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809AA"/>
    <w:multiLevelType w:val="hybridMultilevel"/>
    <w:tmpl w:val="CA24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C243D"/>
    <w:multiLevelType w:val="hybridMultilevel"/>
    <w:tmpl w:val="F3BCF64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77F7B"/>
    <w:multiLevelType w:val="hybridMultilevel"/>
    <w:tmpl w:val="AB3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E69A8"/>
    <w:multiLevelType w:val="hybridMultilevel"/>
    <w:tmpl w:val="1CD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40703"/>
    <w:multiLevelType w:val="hybridMultilevel"/>
    <w:tmpl w:val="74AA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D31A7"/>
    <w:multiLevelType w:val="hybridMultilevel"/>
    <w:tmpl w:val="15281772"/>
    <w:lvl w:ilvl="0" w:tplc="2C38AF8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D270F"/>
    <w:multiLevelType w:val="hybridMultilevel"/>
    <w:tmpl w:val="601C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9"/>
  </w:num>
  <w:num w:numId="5">
    <w:abstractNumId w:val="9"/>
  </w:num>
  <w:num w:numId="6">
    <w:abstractNumId w:val="12"/>
  </w:num>
  <w:num w:numId="7">
    <w:abstractNumId w:val="15"/>
  </w:num>
  <w:num w:numId="8">
    <w:abstractNumId w:val="22"/>
  </w:num>
  <w:num w:numId="9">
    <w:abstractNumId w:val="10"/>
  </w:num>
  <w:num w:numId="10">
    <w:abstractNumId w:val="16"/>
  </w:num>
  <w:num w:numId="11">
    <w:abstractNumId w:val="2"/>
  </w:num>
  <w:num w:numId="12">
    <w:abstractNumId w:val="23"/>
  </w:num>
  <w:num w:numId="13">
    <w:abstractNumId w:val="14"/>
  </w:num>
  <w:num w:numId="14">
    <w:abstractNumId w:val="5"/>
  </w:num>
  <w:num w:numId="15">
    <w:abstractNumId w:val="24"/>
  </w:num>
  <w:num w:numId="16">
    <w:abstractNumId w:val="27"/>
  </w:num>
  <w:num w:numId="17">
    <w:abstractNumId w:val="8"/>
  </w:num>
  <w:num w:numId="18">
    <w:abstractNumId w:val="18"/>
  </w:num>
  <w:num w:numId="19">
    <w:abstractNumId w:val="25"/>
  </w:num>
  <w:num w:numId="20">
    <w:abstractNumId w:val="13"/>
  </w:num>
  <w:num w:numId="21">
    <w:abstractNumId w:val="3"/>
  </w:num>
  <w:num w:numId="22">
    <w:abstractNumId w:val="21"/>
  </w:num>
  <w:num w:numId="23">
    <w:abstractNumId w:val="11"/>
  </w:num>
  <w:num w:numId="24">
    <w:abstractNumId w:val="4"/>
  </w:num>
  <w:num w:numId="25">
    <w:abstractNumId w:val="26"/>
  </w:num>
  <w:num w:numId="26">
    <w:abstractNumId w:val="6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5"/>
    <w:rsid w:val="00021798"/>
    <w:rsid w:val="000640BB"/>
    <w:rsid w:val="0008510D"/>
    <w:rsid w:val="000A0C55"/>
    <w:rsid w:val="000B30FB"/>
    <w:rsid w:val="000B4E5F"/>
    <w:rsid w:val="000D4DB8"/>
    <w:rsid w:val="000F6A1D"/>
    <w:rsid w:val="00106A8D"/>
    <w:rsid w:val="0011687E"/>
    <w:rsid w:val="001232C8"/>
    <w:rsid w:val="00123C6D"/>
    <w:rsid w:val="00150C30"/>
    <w:rsid w:val="00153238"/>
    <w:rsid w:val="00153445"/>
    <w:rsid w:val="00166E62"/>
    <w:rsid w:val="001965A8"/>
    <w:rsid w:val="001B4757"/>
    <w:rsid w:val="001C0EED"/>
    <w:rsid w:val="001C2499"/>
    <w:rsid w:val="001C462E"/>
    <w:rsid w:val="001E6F85"/>
    <w:rsid w:val="00237CC7"/>
    <w:rsid w:val="00242F1F"/>
    <w:rsid w:val="00243A0A"/>
    <w:rsid w:val="00274DDA"/>
    <w:rsid w:val="0028182B"/>
    <w:rsid w:val="0029531E"/>
    <w:rsid w:val="002A3F12"/>
    <w:rsid w:val="002A67E8"/>
    <w:rsid w:val="002B52FA"/>
    <w:rsid w:val="002E7157"/>
    <w:rsid w:val="00314AB7"/>
    <w:rsid w:val="00321066"/>
    <w:rsid w:val="00370DF1"/>
    <w:rsid w:val="00385E86"/>
    <w:rsid w:val="003B4002"/>
    <w:rsid w:val="003D1CD0"/>
    <w:rsid w:val="003E35DA"/>
    <w:rsid w:val="003F6EB6"/>
    <w:rsid w:val="00435CE2"/>
    <w:rsid w:val="0043632A"/>
    <w:rsid w:val="00446D32"/>
    <w:rsid w:val="00456CF8"/>
    <w:rsid w:val="00482245"/>
    <w:rsid w:val="00482915"/>
    <w:rsid w:val="004918A6"/>
    <w:rsid w:val="00497373"/>
    <w:rsid w:val="004A4A8F"/>
    <w:rsid w:val="004A58D2"/>
    <w:rsid w:val="004B2E12"/>
    <w:rsid w:val="004B6355"/>
    <w:rsid w:val="004F2F18"/>
    <w:rsid w:val="00510F45"/>
    <w:rsid w:val="00514731"/>
    <w:rsid w:val="00534647"/>
    <w:rsid w:val="0053523F"/>
    <w:rsid w:val="005378E9"/>
    <w:rsid w:val="00537EB5"/>
    <w:rsid w:val="005409AC"/>
    <w:rsid w:val="00557B53"/>
    <w:rsid w:val="00571D28"/>
    <w:rsid w:val="0057267C"/>
    <w:rsid w:val="00572C85"/>
    <w:rsid w:val="00574A2D"/>
    <w:rsid w:val="00585464"/>
    <w:rsid w:val="0059077F"/>
    <w:rsid w:val="005927CC"/>
    <w:rsid w:val="005A369F"/>
    <w:rsid w:val="005B4B89"/>
    <w:rsid w:val="005C69FF"/>
    <w:rsid w:val="005E7700"/>
    <w:rsid w:val="00620425"/>
    <w:rsid w:val="006273E3"/>
    <w:rsid w:val="0063233B"/>
    <w:rsid w:val="006C5197"/>
    <w:rsid w:val="007473BA"/>
    <w:rsid w:val="00755AF9"/>
    <w:rsid w:val="007628D7"/>
    <w:rsid w:val="007733B1"/>
    <w:rsid w:val="00792D9A"/>
    <w:rsid w:val="007B1BD0"/>
    <w:rsid w:val="007B6A35"/>
    <w:rsid w:val="007D7966"/>
    <w:rsid w:val="007D7F30"/>
    <w:rsid w:val="007F1882"/>
    <w:rsid w:val="007F7848"/>
    <w:rsid w:val="008434BE"/>
    <w:rsid w:val="00864127"/>
    <w:rsid w:val="00894B91"/>
    <w:rsid w:val="008A351F"/>
    <w:rsid w:val="008B4AB9"/>
    <w:rsid w:val="008B6475"/>
    <w:rsid w:val="008C5930"/>
    <w:rsid w:val="008D6306"/>
    <w:rsid w:val="008D7866"/>
    <w:rsid w:val="008E20B6"/>
    <w:rsid w:val="008F5554"/>
    <w:rsid w:val="00917DE5"/>
    <w:rsid w:val="00933183"/>
    <w:rsid w:val="0095543B"/>
    <w:rsid w:val="0096476E"/>
    <w:rsid w:val="00971536"/>
    <w:rsid w:val="00981289"/>
    <w:rsid w:val="009D4001"/>
    <w:rsid w:val="009D6BD2"/>
    <w:rsid w:val="009D75EF"/>
    <w:rsid w:val="00A238F7"/>
    <w:rsid w:val="00A347CF"/>
    <w:rsid w:val="00A35A72"/>
    <w:rsid w:val="00A438BB"/>
    <w:rsid w:val="00A6621B"/>
    <w:rsid w:val="00A7247E"/>
    <w:rsid w:val="00A824DC"/>
    <w:rsid w:val="00AB36A4"/>
    <w:rsid w:val="00AE00A5"/>
    <w:rsid w:val="00AE3A21"/>
    <w:rsid w:val="00B04497"/>
    <w:rsid w:val="00B06B05"/>
    <w:rsid w:val="00B14286"/>
    <w:rsid w:val="00B25083"/>
    <w:rsid w:val="00B255A0"/>
    <w:rsid w:val="00B47A13"/>
    <w:rsid w:val="00B62D88"/>
    <w:rsid w:val="00B7421E"/>
    <w:rsid w:val="00B96C60"/>
    <w:rsid w:val="00BA1AC2"/>
    <w:rsid w:val="00BA24E2"/>
    <w:rsid w:val="00BA3C27"/>
    <w:rsid w:val="00BA788F"/>
    <w:rsid w:val="00BB46A8"/>
    <w:rsid w:val="00BC4FFE"/>
    <w:rsid w:val="00C3336C"/>
    <w:rsid w:val="00C620A0"/>
    <w:rsid w:val="00C65329"/>
    <w:rsid w:val="00C700AE"/>
    <w:rsid w:val="00CB11EA"/>
    <w:rsid w:val="00CB51C4"/>
    <w:rsid w:val="00CC32FA"/>
    <w:rsid w:val="00CD51C0"/>
    <w:rsid w:val="00CE5855"/>
    <w:rsid w:val="00D14B48"/>
    <w:rsid w:val="00D378D6"/>
    <w:rsid w:val="00D93E61"/>
    <w:rsid w:val="00D95E16"/>
    <w:rsid w:val="00DA5426"/>
    <w:rsid w:val="00DB7A67"/>
    <w:rsid w:val="00DC14DB"/>
    <w:rsid w:val="00DD0721"/>
    <w:rsid w:val="00DD4D0E"/>
    <w:rsid w:val="00DD601F"/>
    <w:rsid w:val="00DD611E"/>
    <w:rsid w:val="00DE3EF0"/>
    <w:rsid w:val="00E03819"/>
    <w:rsid w:val="00E054BD"/>
    <w:rsid w:val="00E702DF"/>
    <w:rsid w:val="00E83411"/>
    <w:rsid w:val="00EC2A7A"/>
    <w:rsid w:val="00F341ED"/>
    <w:rsid w:val="00F36152"/>
    <w:rsid w:val="00F4086A"/>
    <w:rsid w:val="00F458C9"/>
    <w:rsid w:val="00F4689D"/>
    <w:rsid w:val="00FA7CF4"/>
    <w:rsid w:val="00FC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AA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7EB5"/>
    <w:pPr>
      <w:spacing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31"/>
    <w:pPr>
      <w:keepNext/>
      <w:keepLines/>
      <w:shd w:val="clear" w:color="auto" w:fill="DE8400" w:themeFill="text2"/>
      <w:spacing w:before="240" w:after="80"/>
      <w:outlineLvl w:val="0"/>
    </w:pPr>
    <w:rPr>
      <w:rFonts w:ascii="Arial Black" w:eastAsiaTheme="majorEastAsia" w:hAnsi="Arial Black" w:cstheme="majorBidi"/>
      <w:bCs/>
      <w:caps/>
      <w:color w:val="FFFFFF" w:themeColor="background1"/>
      <w:spacing w:val="-1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after="300"/>
      <w:contextualSpacing/>
    </w:pPr>
    <w:rPr>
      <w:rFonts w:ascii="Arial Black" w:eastAsiaTheme="majorEastAsia" w:hAnsi="Arial Black" w:cstheme="majorBidi"/>
      <w:noProof/>
      <w:color w:val="B16900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82"/>
    <w:rPr>
      <w:rFonts w:ascii="Arial Black" w:eastAsiaTheme="majorEastAsia" w:hAnsi="Arial Black" w:cstheme="majorBidi"/>
      <w:noProof/>
      <w:color w:val="B16900" w:themeColor="text2" w:themeShade="CC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4731"/>
    <w:rPr>
      <w:rFonts w:ascii="Arial Black" w:eastAsiaTheme="majorEastAsia" w:hAnsi="Arial Black" w:cstheme="majorBidi"/>
      <w:bCs/>
      <w:caps/>
      <w:color w:val="FFFFFF" w:themeColor="background1"/>
      <w:spacing w:val="-10"/>
      <w:szCs w:val="32"/>
      <w:shd w:val="clear" w:color="auto" w:fill="DE8400" w:themeFill="text2"/>
    </w:rPr>
  </w:style>
  <w:style w:type="paragraph" w:customStyle="1" w:styleId="title2">
    <w:name w:val="title 2"/>
    <w:basedOn w:val="Title"/>
    <w:rsid w:val="00B25083"/>
    <w:pPr>
      <w:spacing w:after="240" w:line="680" w:lineRule="exact"/>
    </w:pPr>
    <w:rPr>
      <w:sz w:val="72"/>
    </w:rPr>
  </w:style>
  <w:style w:type="paragraph" w:customStyle="1" w:styleId="checkbox">
    <w:name w:val="checkbox"/>
    <w:basedOn w:val="Normal"/>
    <w:qFormat/>
    <w:rsid w:val="00514731"/>
    <w:pPr>
      <w:spacing w:before="30" w:after="30" w:line="245" w:lineRule="auto"/>
      <w:ind w:left="357" w:hanging="357"/>
    </w:pPr>
  </w:style>
  <w:style w:type="paragraph" w:customStyle="1" w:styleId="Largetext">
    <w:name w:val="Large text"/>
    <w:qFormat/>
    <w:rsid w:val="00370DF1"/>
    <w:pPr>
      <w:spacing w:after="280"/>
    </w:pPr>
    <w:rPr>
      <w:b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semiHidden/>
    <w:rsid w:val="00BA24E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EB5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BA24E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EB5"/>
    <w:rPr>
      <w:sz w:val="22"/>
    </w:rPr>
  </w:style>
  <w:style w:type="character" w:styleId="PlaceholderText">
    <w:name w:val="Placeholder Text"/>
    <w:basedOn w:val="DefaultParagraphFont"/>
    <w:semiHidden/>
    <w:rsid w:val="00537EB5"/>
    <w:rPr>
      <w:color w:val="808080"/>
    </w:rPr>
  </w:style>
  <w:style w:type="character" w:styleId="Hyperlink">
    <w:name w:val="Hyperlink"/>
    <w:basedOn w:val="DefaultParagraphFont"/>
    <w:semiHidden/>
    <w:rsid w:val="007B6A35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_sta\AppData\Roaming\Microsoft\Templates\Bike%20commuting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F696442B88406694DFD2AC14276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9E80-EA99-4A2C-887C-63900F229029}"/>
      </w:docPartPr>
      <w:docPartBody>
        <w:p w:rsidR="00000000" w:rsidRDefault="00CE1EFE">
          <w:pPr>
            <w:pStyle w:val="00F696442B88406694DFD2AC142762AA"/>
          </w:pPr>
          <w:r w:rsidRPr="001C462E"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paragraph" w:customStyle="1" w:styleId="242DAFCB44C24CAFB78ABC3C7FED7A74">
    <w:name w:val="242DAFCB44C24CAFB78ABC3C7FED7A74"/>
  </w:style>
  <w:style w:type="paragraph" w:customStyle="1" w:styleId="00F696442B88406694DFD2AC142762AA">
    <w:name w:val="00F696442B88406694DFD2AC142762AA"/>
  </w:style>
  <w:style w:type="paragraph" w:customStyle="1" w:styleId="CF8AFC8996734AF1B83CFFFD400F8089">
    <w:name w:val="CF8AFC8996734AF1B83CFFFD400F8089"/>
  </w:style>
  <w:style w:type="paragraph" w:customStyle="1" w:styleId="FD896F47D06E4E7F85700E5E42BB8BB0">
    <w:name w:val="FD896F47D06E4E7F85700E5E42BB8BB0"/>
  </w:style>
  <w:style w:type="paragraph" w:customStyle="1" w:styleId="8D879D1F14374930AF1CC74AD8F936B9">
    <w:name w:val="8D879D1F14374930AF1CC74AD8F936B9"/>
  </w:style>
  <w:style w:type="paragraph" w:customStyle="1" w:styleId="515A45F424B848D5B4176DF4A0C7EDB0">
    <w:name w:val="515A45F424B848D5B4176DF4A0C7EDB0"/>
  </w:style>
  <w:style w:type="paragraph" w:customStyle="1" w:styleId="727A243C23244EC3B7B058FA608E3C2F">
    <w:name w:val="727A243C23244EC3B7B058FA608E3C2F"/>
  </w:style>
  <w:style w:type="paragraph" w:customStyle="1" w:styleId="75187DFE222F48B0BBB5003A79FD1992">
    <w:name w:val="75187DFE222F48B0BBB5003A79FD1992"/>
  </w:style>
  <w:style w:type="paragraph" w:customStyle="1" w:styleId="D760E6DD5C3A425792064E90AA2AF9C0">
    <w:name w:val="D760E6DD5C3A425792064E90AA2AF9C0"/>
  </w:style>
  <w:style w:type="paragraph" w:customStyle="1" w:styleId="FB10A7DDD79D4D3E84D656A8AA418600">
    <w:name w:val="FB10A7DDD79D4D3E84D656A8AA418600"/>
  </w:style>
  <w:style w:type="paragraph" w:customStyle="1" w:styleId="02E396F3437540C9AD83AD277785DAD5">
    <w:name w:val="02E396F3437540C9AD83AD277785DAD5"/>
  </w:style>
  <w:style w:type="paragraph" w:customStyle="1" w:styleId="76E47A0FCF314349944EF98DB8755B37">
    <w:name w:val="76E47A0FCF314349944EF98DB8755B37"/>
  </w:style>
  <w:style w:type="paragraph" w:customStyle="1" w:styleId="EE727E68F74B4494BD17F73795A6BCA2">
    <w:name w:val="EE727E68F74B4494BD17F73795A6BCA2"/>
  </w:style>
  <w:style w:type="paragraph" w:customStyle="1" w:styleId="36E5C527ACCB427BA059247E9BA10F69">
    <w:name w:val="36E5C527ACCB427BA059247E9BA10F69"/>
  </w:style>
  <w:style w:type="paragraph" w:customStyle="1" w:styleId="EE56E4533BD64CAA8F40642B99C8C635">
    <w:name w:val="EE56E4533BD64CAA8F40642B99C8C635"/>
  </w:style>
  <w:style w:type="paragraph" w:customStyle="1" w:styleId="D0C21E5BE00942919777D8DBAA62C0B5">
    <w:name w:val="D0C21E5BE00942919777D8DBAA62C0B5"/>
  </w:style>
  <w:style w:type="paragraph" w:customStyle="1" w:styleId="133EA7AF81464CB48F47D78C0B03A20A">
    <w:name w:val="133EA7AF81464CB48F47D78C0B03A20A"/>
  </w:style>
  <w:style w:type="paragraph" w:customStyle="1" w:styleId="2545B292BC3C438DB4474E7CF795D138">
    <w:name w:val="2545B292BC3C438DB4474E7CF795D138"/>
  </w:style>
  <w:style w:type="paragraph" w:customStyle="1" w:styleId="CA4CBFB9C89C423A84BDBFA66D033A7C">
    <w:name w:val="CA4CBFB9C89C423A84BDBFA66D033A7C"/>
  </w:style>
  <w:style w:type="paragraph" w:customStyle="1" w:styleId="996AB1ED13054E2B8A6B6E593B0654C8">
    <w:name w:val="996AB1ED13054E2B8A6B6E593B0654C8"/>
  </w:style>
  <w:style w:type="paragraph" w:customStyle="1" w:styleId="050F16C4302A4708A12C7CC5ADDF2EE7">
    <w:name w:val="050F16C4302A4708A12C7CC5ADDF2EE7"/>
  </w:style>
  <w:style w:type="paragraph" w:customStyle="1" w:styleId="276B1E20DFB94D379912DB1EC2721FE9">
    <w:name w:val="276B1E20DFB94D379912DB1EC2721FE9"/>
  </w:style>
  <w:style w:type="paragraph" w:customStyle="1" w:styleId="B0A65B0ACBC74F3AB297D8065957B25F">
    <w:name w:val="B0A65B0ACBC74F3AB297D8065957B25F"/>
  </w:style>
  <w:style w:type="paragraph" w:customStyle="1" w:styleId="1B6597D60B754793A1EC199A23CC0413">
    <w:name w:val="1B6597D60B754793A1EC199A23CC0413"/>
  </w:style>
  <w:style w:type="paragraph" w:customStyle="1" w:styleId="4EDDF426C83A4A2F94A8EAEC1B419F09">
    <w:name w:val="4EDDF426C83A4A2F94A8EAEC1B419F09"/>
  </w:style>
  <w:style w:type="paragraph" w:customStyle="1" w:styleId="A2A5A1B97FEA42068EB1EACD7FBF9613">
    <w:name w:val="A2A5A1B97FEA42068EB1EACD7FBF9613"/>
  </w:style>
  <w:style w:type="paragraph" w:customStyle="1" w:styleId="0B1AA181E4E349B3B77D5C2CE77D482D">
    <w:name w:val="0B1AA181E4E349B3B77D5C2CE77D482D"/>
  </w:style>
  <w:style w:type="paragraph" w:customStyle="1" w:styleId="D5B02853366F423DBDC0ECD6113B8309">
    <w:name w:val="D5B02853366F423DBDC0ECD6113B8309"/>
  </w:style>
  <w:style w:type="paragraph" w:customStyle="1" w:styleId="7B5ED14EF1394EB08B265F0C3D7B773D">
    <w:name w:val="7B5ED14EF1394EB08B265F0C3D7B773D"/>
  </w:style>
  <w:style w:type="paragraph" w:customStyle="1" w:styleId="5D6C1B030A5C4B76966043EF822F196C">
    <w:name w:val="5D6C1B030A5C4B76966043EF822F196C"/>
  </w:style>
  <w:style w:type="paragraph" w:customStyle="1" w:styleId="ED2803A8E7564DFA9BBF7AC96474ED30">
    <w:name w:val="ED2803A8E7564DFA9BBF7AC96474ED30"/>
  </w:style>
  <w:style w:type="paragraph" w:customStyle="1" w:styleId="2D08B32DD5774CABA292CC1B15B992CE">
    <w:name w:val="2D08B32DD5774CABA292CC1B15B992CE"/>
  </w:style>
  <w:style w:type="paragraph" w:customStyle="1" w:styleId="8629050F330144A89B3CDEAD1A12F534">
    <w:name w:val="8629050F330144A89B3CDEAD1A12F534"/>
  </w:style>
  <w:style w:type="paragraph" w:customStyle="1" w:styleId="6E701D5D893445B299597E57AA5065D4">
    <w:name w:val="6E701D5D893445B299597E57AA5065D4"/>
  </w:style>
  <w:style w:type="paragraph" w:customStyle="1" w:styleId="5F4FF7F0A2074B03BEB88EC3AF10A76F">
    <w:name w:val="5F4FF7F0A2074B03BEB88EC3AF10A76F"/>
  </w:style>
  <w:style w:type="paragraph" w:customStyle="1" w:styleId="CE01F3E4F51A453F93E56C7D8CCB99A4">
    <w:name w:val="CE01F3E4F51A453F93E56C7D8CCB99A4"/>
  </w:style>
  <w:style w:type="paragraph" w:customStyle="1" w:styleId="C3D5690C53054CB3A5D9D758C77BD273">
    <w:name w:val="C3D5690C53054CB3A5D9D758C77BD273"/>
  </w:style>
  <w:style w:type="paragraph" w:customStyle="1" w:styleId="0E29593A5D814E4B9CC5FADF2AA74925">
    <w:name w:val="0E29593A5D814E4B9CC5FADF2AA74925"/>
  </w:style>
  <w:style w:type="paragraph" w:customStyle="1" w:styleId="DA6A18058E7444B09B4393EC32BC3766">
    <w:name w:val="DA6A18058E7444B09B4393EC32BC3766"/>
  </w:style>
  <w:style w:type="paragraph" w:customStyle="1" w:styleId="9DF9FAC026CB412785E088CAFE53E52C">
    <w:name w:val="9DF9FAC026CB412785E088CAFE53E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rgbClr val="000000"/>
      </a:dk1>
      <a:lt1>
        <a:sysClr val="window" lastClr="FFFFFF"/>
      </a:lt1>
      <a:dk2>
        <a:srgbClr val="DE8400"/>
      </a:dk2>
      <a:lt2>
        <a:srgbClr val="EBEBEB"/>
      </a:lt2>
      <a:accent1>
        <a:srgbClr val="FF0000"/>
      </a:accent1>
      <a:accent2>
        <a:srgbClr val="000000"/>
      </a:accent2>
      <a:accent3>
        <a:srgbClr val="EFC519"/>
      </a:accent3>
      <a:accent4>
        <a:srgbClr val="EFC519"/>
      </a:accent4>
      <a:accent5>
        <a:srgbClr val="0C0C0C"/>
      </a:accent5>
      <a:accent6>
        <a:srgbClr val="FFC000"/>
      </a:accent6>
      <a:hlink>
        <a:srgbClr val="FFC000"/>
      </a:hlink>
      <a:folHlink>
        <a:srgbClr val="FFC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F7E72-FF8D-44B1-92B0-AC18492FD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E3A98F9-12C2-49D6-837F-AC740AF9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2AD05-1C3A-4A79-B368-6DA21923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Bike commuting checklist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2020-02-10T05:38:00Z</dcterms:created>
  <dcterms:modified xsi:type="dcterms:W3CDTF">2020-02-10T05:38:00Z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